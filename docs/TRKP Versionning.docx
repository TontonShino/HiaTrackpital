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7C960" w14:textId="77777777" w:rsidR="00635766" w:rsidRDefault="00635766"/>
    <w:p w14:paraId="4FF5319B" w14:textId="77777777" w:rsidR="00800BE8" w:rsidRDefault="00800BE8"/>
    <w:p w14:paraId="0C7CD6F6" w14:textId="77777777" w:rsidR="00800BE8" w:rsidRDefault="00800BE8"/>
    <w:p w14:paraId="2C4F5211" w14:textId="77777777" w:rsidR="00800BE8" w:rsidRDefault="00800BE8"/>
    <w:p w14:paraId="7A0C2094" w14:textId="77777777" w:rsidR="00800BE8" w:rsidRDefault="00800BE8"/>
    <w:p w14:paraId="3E4AB5C4" w14:textId="77777777" w:rsidR="00635766" w:rsidRDefault="00635766"/>
    <w:p w14:paraId="532BFE89" w14:textId="77777777" w:rsidR="009252DD" w:rsidRDefault="003F73E1" w:rsidP="00D43C07">
      <w:pPr>
        <w:jc w:val="center"/>
      </w:pPr>
      <w:r>
        <w:rPr>
          <w:noProof/>
          <w:lang w:eastAsia="fr-FR"/>
        </w:rPr>
        <w:drawing>
          <wp:inline distT="0" distB="0" distL="0" distR="0" wp14:anchorId="1A415239" wp14:editId="56FC1991">
            <wp:extent cx="5446644" cy="5234110"/>
            <wp:effectExtent l="0" t="0" r="1905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EQv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294" cy="523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C1E8" w14:textId="77777777" w:rsidR="00635766" w:rsidRDefault="00635766"/>
    <w:p w14:paraId="38ABCFF3" w14:textId="77777777" w:rsidR="00635766" w:rsidRDefault="00635766"/>
    <w:p w14:paraId="325581FB" w14:textId="77777777" w:rsidR="00635766" w:rsidRDefault="00635766"/>
    <w:p w14:paraId="156858D2" w14:textId="77777777" w:rsidR="00635766" w:rsidRDefault="00635766"/>
    <w:p w14:paraId="5F243393" w14:textId="77777777" w:rsidR="00635766" w:rsidRDefault="00635766"/>
    <w:p w14:paraId="0ADB6C97" w14:textId="77777777" w:rsidR="00635766" w:rsidRDefault="00635766"/>
    <w:p w14:paraId="1EE19CB2" w14:textId="622A857C" w:rsidR="00635766" w:rsidRPr="00635766" w:rsidRDefault="00BF021B" w:rsidP="00635766">
      <w:pPr>
        <w:jc w:val="right"/>
        <w:rPr>
          <w:rFonts w:ascii="Franklin Gothic Medium Cond" w:hAnsi="Franklin Gothic Medium Cond"/>
          <w:sz w:val="32"/>
          <w:szCs w:val="32"/>
        </w:rPr>
      </w:pPr>
      <w:proofErr w:type="spellStart"/>
      <w:r>
        <w:rPr>
          <w:rFonts w:ascii="Franklin Gothic Medium Cond" w:hAnsi="Franklin Gothic Medium Cond"/>
          <w:sz w:val="32"/>
          <w:szCs w:val="32"/>
        </w:rPr>
        <w:t>Trackpital</w:t>
      </w:r>
      <w:proofErr w:type="spellEnd"/>
      <w:r>
        <w:rPr>
          <w:rFonts w:ascii="Franklin Gothic Medium Cond" w:hAnsi="Franklin Gothic Medium Cond"/>
          <w:sz w:val="32"/>
          <w:szCs w:val="32"/>
        </w:rPr>
        <w:t xml:space="preserve"> </w:t>
      </w:r>
      <w:proofErr w:type="spellStart"/>
      <w:r>
        <w:rPr>
          <w:rFonts w:ascii="Franklin Gothic Medium Cond" w:hAnsi="Franklin Gothic Medium Cond"/>
          <w:sz w:val="32"/>
          <w:szCs w:val="32"/>
        </w:rPr>
        <w:t>Versionning</w:t>
      </w:r>
      <w:proofErr w:type="spellEnd"/>
      <w:r>
        <w:rPr>
          <w:rFonts w:ascii="Franklin Gothic Medium Cond" w:hAnsi="Franklin Gothic Medium Cond"/>
          <w:sz w:val="32"/>
          <w:szCs w:val="32"/>
        </w:rPr>
        <w:t xml:space="preserve"> </w:t>
      </w:r>
      <w:proofErr w:type="gramStart"/>
      <w:r>
        <w:rPr>
          <w:rFonts w:ascii="Franklin Gothic Medium Cond" w:hAnsi="Franklin Gothic Medium Cond"/>
          <w:sz w:val="32"/>
          <w:szCs w:val="32"/>
        </w:rPr>
        <w:t>-  v</w:t>
      </w:r>
      <w:proofErr w:type="gramEnd"/>
      <w:r>
        <w:rPr>
          <w:rFonts w:ascii="Franklin Gothic Medium Cond" w:hAnsi="Franklin Gothic Medium Cond"/>
          <w:sz w:val="32"/>
          <w:szCs w:val="32"/>
        </w:rPr>
        <w:t>2.0</w:t>
      </w:r>
    </w:p>
    <w:p w14:paraId="50452936" w14:textId="7B6B6966" w:rsidR="00635766" w:rsidRPr="00635766" w:rsidRDefault="00BF021B" w:rsidP="00635766">
      <w:pPr>
        <w:jc w:val="right"/>
        <w:rPr>
          <w:rFonts w:ascii="Franklin Gothic Medium Cond" w:hAnsi="Franklin Gothic Medium Cond"/>
          <w:sz w:val="32"/>
          <w:szCs w:val="32"/>
        </w:rPr>
      </w:pPr>
      <w:r>
        <w:rPr>
          <w:rFonts w:ascii="Franklin Gothic Medium Cond" w:hAnsi="Franklin Gothic Medium Cond"/>
          <w:sz w:val="32"/>
          <w:szCs w:val="32"/>
        </w:rPr>
        <w:t>01/03/2018</w:t>
      </w:r>
    </w:p>
    <w:p w14:paraId="084AE093" w14:textId="77777777" w:rsidR="000E04A9" w:rsidRDefault="000E04A9"/>
    <w:p w14:paraId="0A5826FB" w14:textId="77777777" w:rsidR="00546E99" w:rsidRDefault="00546E99"/>
    <w:p w14:paraId="72DC1F42" w14:textId="77777777" w:rsidR="0003698F" w:rsidRDefault="0003698F"/>
    <w:p w14:paraId="01A80A09" w14:textId="77777777" w:rsidR="0003698F" w:rsidRDefault="0003698F"/>
    <w:p w14:paraId="7673B204" w14:textId="77777777" w:rsidR="00BF021B" w:rsidRDefault="00BF021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37778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813A10" w14:textId="4CFACA76" w:rsidR="00BF021B" w:rsidRDefault="00BF021B">
          <w:pPr>
            <w:pStyle w:val="En-ttedetabledesmatires"/>
          </w:pPr>
          <w:r>
            <w:t>Table des matières</w:t>
          </w:r>
        </w:p>
        <w:p w14:paraId="629819F8" w14:textId="1689F56D" w:rsidR="00567483" w:rsidRDefault="00FA4A4D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62384" w:history="1">
            <w:r w:rsidR="00567483" w:rsidRPr="006957CC">
              <w:rPr>
                <w:rStyle w:val="Lienhypertexte"/>
                <w:noProof/>
              </w:rPr>
              <w:t>Présentation de l’entreprise</w:t>
            </w:r>
            <w:r w:rsidR="00567483">
              <w:rPr>
                <w:noProof/>
                <w:webHidden/>
              </w:rPr>
              <w:tab/>
            </w:r>
            <w:r w:rsidR="00567483">
              <w:rPr>
                <w:noProof/>
                <w:webHidden/>
              </w:rPr>
              <w:fldChar w:fldCharType="begin"/>
            </w:r>
            <w:r w:rsidR="00567483">
              <w:rPr>
                <w:noProof/>
                <w:webHidden/>
              </w:rPr>
              <w:instrText xml:space="preserve"> PAGEREF _Toc515262384 \h </w:instrText>
            </w:r>
            <w:r w:rsidR="00567483">
              <w:rPr>
                <w:noProof/>
                <w:webHidden/>
              </w:rPr>
            </w:r>
            <w:r w:rsidR="00567483">
              <w:rPr>
                <w:noProof/>
                <w:webHidden/>
              </w:rPr>
              <w:fldChar w:fldCharType="separate"/>
            </w:r>
            <w:r w:rsidR="00567483">
              <w:rPr>
                <w:noProof/>
                <w:webHidden/>
              </w:rPr>
              <w:t>3</w:t>
            </w:r>
            <w:r w:rsidR="00567483">
              <w:rPr>
                <w:noProof/>
                <w:webHidden/>
              </w:rPr>
              <w:fldChar w:fldCharType="end"/>
            </w:r>
          </w:hyperlink>
        </w:p>
        <w:p w14:paraId="00291F4E" w14:textId="3579B84B" w:rsidR="00567483" w:rsidRDefault="00FD077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5262385" w:history="1">
            <w:r w:rsidR="00567483" w:rsidRPr="006957CC">
              <w:rPr>
                <w:rStyle w:val="Lienhypertexte"/>
                <w:noProof/>
              </w:rPr>
              <w:t>Introduction</w:t>
            </w:r>
            <w:r w:rsidR="00567483">
              <w:rPr>
                <w:noProof/>
                <w:webHidden/>
              </w:rPr>
              <w:tab/>
            </w:r>
            <w:r w:rsidR="00567483">
              <w:rPr>
                <w:noProof/>
                <w:webHidden/>
              </w:rPr>
              <w:fldChar w:fldCharType="begin"/>
            </w:r>
            <w:r w:rsidR="00567483">
              <w:rPr>
                <w:noProof/>
                <w:webHidden/>
              </w:rPr>
              <w:instrText xml:space="preserve"> PAGEREF _Toc515262385 \h </w:instrText>
            </w:r>
            <w:r w:rsidR="00567483">
              <w:rPr>
                <w:noProof/>
                <w:webHidden/>
              </w:rPr>
            </w:r>
            <w:r w:rsidR="00567483">
              <w:rPr>
                <w:noProof/>
                <w:webHidden/>
              </w:rPr>
              <w:fldChar w:fldCharType="separate"/>
            </w:r>
            <w:r w:rsidR="00567483">
              <w:rPr>
                <w:noProof/>
                <w:webHidden/>
              </w:rPr>
              <w:t>3</w:t>
            </w:r>
            <w:r w:rsidR="00567483">
              <w:rPr>
                <w:noProof/>
                <w:webHidden/>
              </w:rPr>
              <w:fldChar w:fldCharType="end"/>
            </w:r>
          </w:hyperlink>
        </w:p>
        <w:p w14:paraId="44A2AF81" w14:textId="5525DF85" w:rsidR="00567483" w:rsidRDefault="00FD077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5262386" w:history="1">
            <w:r w:rsidR="00567483" w:rsidRPr="006957CC">
              <w:rPr>
                <w:rStyle w:val="Lienhypertexte"/>
                <w:noProof/>
              </w:rPr>
              <w:t>SI :</w:t>
            </w:r>
            <w:r w:rsidR="00567483">
              <w:rPr>
                <w:noProof/>
                <w:webHidden/>
              </w:rPr>
              <w:tab/>
            </w:r>
            <w:r w:rsidR="00567483">
              <w:rPr>
                <w:noProof/>
                <w:webHidden/>
              </w:rPr>
              <w:fldChar w:fldCharType="begin"/>
            </w:r>
            <w:r w:rsidR="00567483">
              <w:rPr>
                <w:noProof/>
                <w:webHidden/>
              </w:rPr>
              <w:instrText xml:space="preserve"> PAGEREF _Toc515262386 \h </w:instrText>
            </w:r>
            <w:r w:rsidR="00567483">
              <w:rPr>
                <w:noProof/>
                <w:webHidden/>
              </w:rPr>
            </w:r>
            <w:r w:rsidR="00567483">
              <w:rPr>
                <w:noProof/>
                <w:webHidden/>
              </w:rPr>
              <w:fldChar w:fldCharType="separate"/>
            </w:r>
            <w:r w:rsidR="00567483">
              <w:rPr>
                <w:noProof/>
                <w:webHidden/>
              </w:rPr>
              <w:t>4</w:t>
            </w:r>
            <w:r w:rsidR="00567483">
              <w:rPr>
                <w:noProof/>
                <w:webHidden/>
              </w:rPr>
              <w:fldChar w:fldCharType="end"/>
            </w:r>
          </w:hyperlink>
        </w:p>
        <w:p w14:paraId="3033BC3C" w14:textId="3C1935E5" w:rsidR="00567483" w:rsidRDefault="00FD077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5262387" w:history="1">
            <w:r w:rsidR="00567483" w:rsidRPr="006957CC">
              <w:rPr>
                <w:rStyle w:val="Lienhypertexte"/>
                <w:noProof/>
              </w:rPr>
              <w:t>Existant 1.0</w:t>
            </w:r>
            <w:r w:rsidR="00567483">
              <w:rPr>
                <w:noProof/>
                <w:webHidden/>
              </w:rPr>
              <w:tab/>
            </w:r>
            <w:r w:rsidR="00567483">
              <w:rPr>
                <w:noProof/>
                <w:webHidden/>
              </w:rPr>
              <w:fldChar w:fldCharType="begin"/>
            </w:r>
            <w:r w:rsidR="00567483">
              <w:rPr>
                <w:noProof/>
                <w:webHidden/>
              </w:rPr>
              <w:instrText xml:space="preserve"> PAGEREF _Toc515262387 \h </w:instrText>
            </w:r>
            <w:r w:rsidR="00567483">
              <w:rPr>
                <w:noProof/>
                <w:webHidden/>
              </w:rPr>
            </w:r>
            <w:r w:rsidR="00567483">
              <w:rPr>
                <w:noProof/>
                <w:webHidden/>
              </w:rPr>
              <w:fldChar w:fldCharType="separate"/>
            </w:r>
            <w:r w:rsidR="00567483">
              <w:rPr>
                <w:noProof/>
                <w:webHidden/>
              </w:rPr>
              <w:t>4</w:t>
            </w:r>
            <w:r w:rsidR="00567483">
              <w:rPr>
                <w:noProof/>
                <w:webHidden/>
              </w:rPr>
              <w:fldChar w:fldCharType="end"/>
            </w:r>
          </w:hyperlink>
        </w:p>
        <w:p w14:paraId="4BC91FE4" w14:textId="20A72A8E" w:rsidR="00567483" w:rsidRDefault="00FD077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5262388" w:history="1">
            <w:r w:rsidR="00567483" w:rsidRPr="006957CC">
              <w:rPr>
                <w:rStyle w:val="Lienhypertexte"/>
                <w:noProof/>
              </w:rPr>
              <w:t>Version 1.1:</w:t>
            </w:r>
            <w:r w:rsidR="00567483">
              <w:rPr>
                <w:noProof/>
                <w:webHidden/>
              </w:rPr>
              <w:tab/>
            </w:r>
            <w:r w:rsidR="00567483">
              <w:rPr>
                <w:noProof/>
                <w:webHidden/>
              </w:rPr>
              <w:fldChar w:fldCharType="begin"/>
            </w:r>
            <w:r w:rsidR="00567483">
              <w:rPr>
                <w:noProof/>
                <w:webHidden/>
              </w:rPr>
              <w:instrText xml:space="preserve"> PAGEREF _Toc515262388 \h </w:instrText>
            </w:r>
            <w:r w:rsidR="00567483">
              <w:rPr>
                <w:noProof/>
                <w:webHidden/>
              </w:rPr>
            </w:r>
            <w:r w:rsidR="00567483">
              <w:rPr>
                <w:noProof/>
                <w:webHidden/>
              </w:rPr>
              <w:fldChar w:fldCharType="separate"/>
            </w:r>
            <w:r w:rsidR="00567483">
              <w:rPr>
                <w:noProof/>
                <w:webHidden/>
              </w:rPr>
              <w:t>4</w:t>
            </w:r>
            <w:r w:rsidR="00567483">
              <w:rPr>
                <w:noProof/>
                <w:webHidden/>
              </w:rPr>
              <w:fldChar w:fldCharType="end"/>
            </w:r>
          </w:hyperlink>
        </w:p>
        <w:p w14:paraId="7DD93C59" w14:textId="6744592E" w:rsidR="00567483" w:rsidRDefault="00FD077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5262389" w:history="1">
            <w:r w:rsidR="00567483" w:rsidRPr="006957CC">
              <w:rPr>
                <w:rStyle w:val="Lienhypertexte"/>
                <w:noProof/>
              </w:rPr>
              <w:t>Version 2.0 :</w:t>
            </w:r>
            <w:r w:rsidR="00567483">
              <w:rPr>
                <w:noProof/>
                <w:webHidden/>
              </w:rPr>
              <w:tab/>
            </w:r>
            <w:r w:rsidR="00567483">
              <w:rPr>
                <w:noProof/>
                <w:webHidden/>
              </w:rPr>
              <w:fldChar w:fldCharType="begin"/>
            </w:r>
            <w:r w:rsidR="00567483">
              <w:rPr>
                <w:noProof/>
                <w:webHidden/>
              </w:rPr>
              <w:instrText xml:space="preserve"> PAGEREF _Toc515262389 \h </w:instrText>
            </w:r>
            <w:r w:rsidR="00567483">
              <w:rPr>
                <w:noProof/>
                <w:webHidden/>
              </w:rPr>
            </w:r>
            <w:r w:rsidR="00567483">
              <w:rPr>
                <w:noProof/>
                <w:webHidden/>
              </w:rPr>
              <w:fldChar w:fldCharType="separate"/>
            </w:r>
            <w:r w:rsidR="00567483">
              <w:rPr>
                <w:noProof/>
                <w:webHidden/>
              </w:rPr>
              <w:t>4</w:t>
            </w:r>
            <w:r w:rsidR="00567483">
              <w:rPr>
                <w:noProof/>
                <w:webHidden/>
              </w:rPr>
              <w:fldChar w:fldCharType="end"/>
            </w:r>
          </w:hyperlink>
        </w:p>
        <w:p w14:paraId="11ED3053" w14:textId="374176B4" w:rsidR="00567483" w:rsidRDefault="00FD077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5262390" w:history="1">
            <w:r w:rsidR="00567483" w:rsidRPr="006957CC">
              <w:rPr>
                <w:rStyle w:val="Lienhypertexte"/>
                <w:noProof/>
              </w:rPr>
              <w:t>Classes (UML) :</w:t>
            </w:r>
            <w:r w:rsidR="00567483">
              <w:rPr>
                <w:noProof/>
                <w:webHidden/>
              </w:rPr>
              <w:tab/>
            </w:r>
            <w:r w:rsidR="00567483">
              <w:rPr>
                <w:noProof/>
                <w:webHidden/>
              </w:rPr>
              <w:fldChar w:fldCharType="begin"/>
            </w:r>
            <w:r w:rsidR="00567483">
              <w:rPr>
                <w:noProof/>
                <w:webHidden/>
              </w:rPr>
              <w:instrText xml:space="preserve"> PAGEREF _Toc515262390 \h </w:instrText>
            </w:r>
            <w:r w:rsidR="00567483">
              <w:rPr>
                <w:noProof/>
                <w:webHidden/>
              </w:rPr>
            </w:r>
            <w:r w:rsidR="00567483">
              <w:rPr>
                <w:noProof/>
                <w:webHidden/>
              </w:rPr>
              <w:fldChar w:fldCharType="separate"/>
            </w:r>
            <w:r w:rsidR="00567483">
              <w:rPr>
                <w:noProof/>
                <w:webHidden/>
              </w:rPr>
              <w:t>5</w:t>
            </w:r>
            <w:r w:rsidR="00567483">
              <w:rPr>
                <w:noProof/>
                <w:webHidden/>
              </w:rPr>
              <w:fldChar w:fldCharType="end"/>
            </w:r>
          </w:hyperlink>
        </w:p>
        <w:p w14:paraId="53639BB8" w14:textId="3C52A7EF" w:rsidR="00567483" w:rsidRDefault="00FD077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5262391" w:history="1">
            <w:r w:rsidR="00567483" w:rsidRPr="006957CC">
              <w:rPr>
                <w:rStyle w:val="Lienhypertexte"/>
                <w:noProof/>
              </w:rPr>
              <w:t>Version 1.0 :</w:t>
            </w:r>
            <w:r w:rsidR="00567483">
              <w:rPr>
                <w:noProof/>
                <w:webHidden/>
              </w:rPr>
              <w:tab/>
            </w:r>
            <w:r w:rsidR="00567483">
              <w:rPr>
                <w:noProof/>
                <w:webHidden/>
              </w:rPr>
              <w:fldChar w:fldCharType="begin"/>
            </w:r>
            <w:r w:rsidR="00567483">
              <w:rPr>
                <w:noProof/>
                <w:webHidden/>
              </w:rPr>
              <w:instrText xml:space="preserve"> PAGEREF _Toc515262391 \h </w:instrText>
            </w:r>
            <w:r w:rsidR="00567483">
              <w:rPr>
                <w:noProof/>
                <w:webHidden/>
              </w:rPr>
            </w:r>
            <w:r w:rsidR="00567483">
              <w:rPr>
                <w:noProof/>
                <w:webHidden/>
              </w:rPr>
              <w:fldChar w:fldCharType="separate"/>
            </w:r>
            <w:r w:rsidR="00567483">
              <w:rPr>
                <w:noProof/>
                <w:webHidden/>
              </w:rPr>
              <w:t>6</w:t>
            </w:r>
            <w:r w:rsidR="00567483">
              <w:rPr>
                <w:noProof/>
                <w:webHidden/>
              </w:rPr>
              <w:fldChar w:fldCharType="end"/>
            </w:r>
          </w:hyperlink>
        </w:p>
        <w:p w14:paraId="2F59CB32" w14:textId="17D37FD9" w:rsidR="00567483" w:rsidRDefault="00FD077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5262392" w:history="1">
            <w:r w:rsidR="00567483" w:rsidRPr="006957CC">
              <w:rPr>
                <w:rStyle w:val="Lienhypertexte"/>
                <w:noProof/>
              </w:rPr>
              <w:t>Version 2.0 :</w:t>
            </w:r>
            <w:r w:rsidR="00567483">
              <w:rPr>
                <w:noProof/>
                <w:webHidden/>
              </w:rPr>
              <w:tab/>
            </w:r>
            <w:r w:rsidR="00567483">
              <w:rPr>
                <w:noProof/>
                <w:webHidden/>
              </w:rPr>
              <w:fldChar w:fldCharType="begin"/>
            </w:r>
            <w:r w:rsidR="00567483">
              <w:rPr>
                <w:noProof/>
                <w:webHidden/>
              </w:rPr>
              <w:instrText xml:space="preserve"> PAGEREF _Toc515262392 \h </w:instrText>
            </w:r>
            <w:r w:rsidR="00567483">
              <w:rPr>
                <w:noProof/>
                <w:webHidden/>
              </w:rPr>
            </w:r>
            <w:r w:rsidR="00567483">
              <w:rPr>
                <w:noProof/>
                <w:webHidden/>
              </w:rPr>
              <w:fldChar w:fldCharType="separate"/>
            </w:r>
            <w:r w:rsidR="00567483">
              <w:rPr>
                <w:noProof/>
                <w:webHidden/>
              </w:rPr>
              <w:t>6</w:t>
            </w:r>
            <w:r w:rsidR="00567483">
              <w:rPr>
                <w:noProof/>
                <w:webHidden/>
              </w:rPr>
              <w:fldChar w:fldCharType="end"/>
            </w:r>
          </w:hyperlink>
        </w:p>
        <w:p w14:paraId="2B9D6655" w14:textId="646A71AE" w:rsidR="00BF021B" w:rsidRDefault="00FA4A4D">
          <w:r>
            <w:rPr>
              <w:b/>
              <w:bCs/>
              <w:noProof/>
            </w:rPr>
            <w:fldChar w:fldCharType="end"/>
          </w:r>
        </w:p>
      </w:sdtContent>
    </w:sdt>
    <w:p w14:paraId="0992EFE9" w14:textId="6D33C75A" w:rsidR="0003698F" w:rsidRDefault="0003698F"/>
    <w:p w14:paraId="650A674D" w14:textId="77777777" w:rsidR="0003698F" w:rsidRDefault="0003698F"/>
    <w:p w14:paraId="5B29F4E0" w14:textId="77777777" w:rsidR="0003698F" w:rsidRDefault="0003698F"/>
    <w:p w14:paraId="73A41189" w14:textId="77777777" w:rsidR="0003698F" w:rsidRDefault="0003698F"/>
    <w:p w14:paraId="78419EA4" w14:textId="77777777" w:rsidR="0003698F" w:rsidRDefault="0003698F"/>
    <w:p w14:paraId="086FECBF" w14:textId="77777777" w:rsidR="0003698F" w:rsidRDefault="0003698F"/>
    <w:p w14:paraId="48DA15E8" w14:textId="77777777" w:rsidR="0003698F" w:rsidRDefault="0003698F"/>
    <w:p w14:paraId="718739CC" w14:textId="77777777" w:rsidR="0003698F" w:rsidRDefault="0003698F"/>
    <w:p w14:paraId="6BC1431D" w14:textId="77777777" w:rsidR="0003698F" w:rsidRDefault="0003698F"/>
    <w:p w14:paraId="7038A10D" w14:textId="77777777" w:rsidR="0003698F" w:rsidRDefault="0003698F"/>
    <w:p w14:paraId="478750C1" w14:textId="77777777" w:rsidR="0003698F" w:rsidRDefault="0003698F"/>
    <w:p w14:paraId="2D31DEA5" w14:textId="77777777" w:rsidR="0003698F" w:rsidRDefault="0003698F"/>
    <w:p w14:paraId="6D37344F" w14:textId="77777777" w:rsidR="0003698F" w:rsidRDefault="0003698F"/>
    <w:p w14:paraId="79DEA8C4" w14:textId="77777777" w:rsidR="0003698F" w:rsidRDefault="0003698F"/>
    <w:p w14:paraId="6DFD60F6" w14:textId="77777777" w:rsidR="0003698F" w:rsidRDefault="0003698F"/>
    <w:p w14:paraId="2C7D9DA7" w14:textId="77777777" w:rsidR="0003698F" w:rsidRDefault="0003698F"/>
    <w:p w14:paraId="6A15D2E0" w14:textId="77777777" w:rsidR="0003698F" w:rsidRDefault="0003698F"/>
    <w:p w14:paraId="6247D8F4" w14:textId="77777777" w:rsidR="0003698F" w:rsidRDefault="0003698F"/>
    <w:p w14:paraId="795AF2F6" w14:textId="77777777" w:rsidR="0003698F" w:rsidRDefault="0003698F"/>
    <w:p w14:paraId="3127BDE8" w14:textId="77777777" w:rsidR="0003698F" w:rsidRDefault="0003698F"/>
    <w:p w14:paraId="5CAD2E8B" w14:textId="77777777" w:rsidR="0003698F" w:rsidRDefault="0003698F"/>
    <w:p w14:paraId="7ADF6C59" w14:textId="77777777" w:rsidR="0003698F" w:rsidRDefault="0003698F"/>
    <w:p w14:paraId="684C9B13" w14:textId="77777777" w:rsidR="0003698F" w:rsidRDefault="0003698F"/>
    <w:p w14:paraId="5DE614C6" w14:textId="77777777" w:rsidR="0003698F" w:rsidRDefault="0003698F"/>
    <w:p w14:paraId="5EB7C6D8" w14:textId="77777777" w:rsidR="0003698F" w:rsidRDefault="0003698F"/>
    <w:p w14:paraId="4B544148" w14:textId="77777777" w:rsidR="0003698F" w:rsidRDefault="0003698F"/>
    <w:p w14:paraId="7526538C" w14:textId="77777777" w:rsidR="00E94A0C" w:rsidRDefault="00E94A0C">
      <w:bookmarkStart w:id="0" w:name="_GoBack"/>
      <w:bookmarkEnd w:id="0"/>
      <w:r>
        <w:br w:type="page"/>
      </w:r>
    </w:p>
    <w:p w14:paraId="0AA8FE02" w14:textId="16380123" w:rsidR="00BF021B" w:rsidRDefault="00BF021B" w:rsidP="00B70908">
      <w:pPr>
        <w:pStyle w:val="Titre1"/>
      </w:pPr>
      <w:bookmarkStart w:id="1" w:name="_Toc515262386"/>
      <w:r>
        <w:lastRenderedPageBreak/>
        <w:t>SI :</w:t>
      </w:r>
      <w:bookmarkEnd w:id="1"/>
    </w:p>
    <w:p w14:paraId="7D906B23" w14:textId="460E6A2B" w:rsidR="00BF021B" w:rsidRDefault="00BF021B" w:rsidP="00B70908">
      <w:pPr>
        <w:pStyle w:val="Titre2"/>
      </w:pPr>
      <w:bookmarkStart w:id="2" w:name="_Toc515262387"/>
      <w:r>
        <w:t>Existant 1.0</w:t>
      </w:r>
      <w:bookmarkEnd w:id="2"/>
    </w:p>
    <w:p w14:paraId="42FC66D7" w14:textId="1B057714" w:rsidR="00BF021B" w:rsidRDefault="00BF021B">
      <w:r>
        <w:rPr>
          <w:noProof/>
          <w:lang w:eastAsia="fr-FR"/>
        </w:rPr>
        <w:drawing>
          <wp:inline distT="0" distB="0" distL="0" distR="0" wp14:anchorId="3BB6068B" wp14:editId="0B394FF5">
            <wp:extent cx="5760720" cy="28168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st-s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20F0" w14:textId="4111158B" w:rsidR="0003698F" w:rsidRDefault="00BF021B" w:rsidP="00B70908">
      <w:pPr>
        <w:pStyle w:val="Titre2"/>
      </w:pPr>
      <w:bookmarkStart w:id="3" w:name="_Toc515262388"/>
      <w:r>
        <w:t>Version 1</w:t>
      </w:r>
      <w:r w:rsidR="00CD7E7F">
        <w:t>.1</w:t>
      </w:r>
      <w:r w:rsidR="00E94A0C">
        <w:t>:</w:t>
      </w:r>
      <w:bookmarkEnd w:id="3"/>
    </w:p>
    <w:p w14:paraId="47745148" w14:textId="24BFBFCB" w:rsidR="00BF021B" w:rsidRDefault="00BF021B">
      <w:r>
        <w:rPr>
          <w:noProof/>
          <w:lang w:eastAsia="fr-FR"/>
        </w:rPr>
        <w:drawing>
          <wp:inline distT="0" distB="0" distL="0" distR="0" wp14:anchorId="39288192" wp14:editId="7AE72D47">
            <wp:extent cx="5760720" cy="2113915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rkp-v2_1-s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836B" w14:textId="277E61E9" w:rsidR="00567483" w:rsidRDefault="00567483" w:rsidP="00567483">
      <w:pPr>
        <w:pStyle w:val="Titre1"/>
      </w:pPr>
      <w:bookmarkStart w:id="4" w:name="_Toc515262389"/>
      <w:r>
        <w:t>Version 2.0 :</w:t>
      </w:r>
      <w:bookmarkEnd w:id="4"/>
    </w:p>
    <w:p w14:paraId="367EFA11" w14:textId="17950F35" w:rsidR="00567483" w:rsidRDefault="00567483"/>
    <w:p w14:paraId="4C7522AB" w14:textId="78833F94" w:rsidR="00567483" w:rsidRDefault="00567483">
      <w:r>
        <w:rPr>
          <w:noProof/>
          <w:lang w:eastAsia="fr-FR"/>
        </w:rPr>
        <w:lastRenderedPageBreak/>
        <w:drawing>
          <wp:inline distT="0" distB="0" distL="0" distR="0" wp14:anchorId="5E2AF684" wp14:editId="56A0E8AA">
            <wp:extent cx="5760720" cy="27051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KP-SI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6C2A" w14:textId="1CAE58D9" w:rsidR="00BF021B" w:rsidRDefault="00BF021B"/>
    <w:p w14:paraId="34DC736D" w14:textId="5848FD5B" w:rsidR="00E94A0C" w:rsidRDefault="00E94A0C"/>
    <w:p w14:paraId="0844E715" w14:textId="6CBCA0B1" w:rsidR="00E94A0C" w:rsidRDefault="00E94A0C"/>
    <w:p w14:paraId="179B7495" w14:textId="77777777" w:rsidR="00CD7E7F" w:rsidRDefault="00CD7E7F"/>
    <w:p w14:paraId="5118AE2E" w14:textId="5F5C97D3" w:rsidR="00CD7E7F" w:rsidRDefault="00CD7E7F"/>
    <w:p w14:paraId="7E395BCE" w14:textId="3780E15A" w:rsidR="00CD7E7F" w:rsidRDefault="00CD7E7F"/>
    <w:p w14:paraId="665202C0" w14:textId="107B15C8" w:rsidR="00CD7E7F" w:rsidRDefault="00CD7E7F"/>
    <w:p w14:paraId="5CFF61E3" w14:textId="2C296484" w:rsidR="00CD7E7F" w:rsidRDefault="00CD7E7F"/>
    <w:p w14:paraId="4B01EA67" w14:textId="330AAEE1" w:rsidR="00CD7E7F" w:rsidRDefault="00CD7E7F"/>
    <w:p w14:paraId="3BE3B30C" w14:textId="02725322" w:rsidR="00CD7E7F" w:rsidRDefault="00CD7E7F"/>
    <w:p w14:paraId="76EBF812" w14:textId="42F51F83" w:rsidR="00CD7E7F" w:rsidRDefault="00CD7E7F"/>
    <w:p w14:paraId="50C6C1A6" w14:textId="3B7BFA49" w:rsidR="00CD7E7F" w:rsidRDefault="00CD7E7F"/>
    <w:p w14:paraId="1E3D9D56" w14:textId="5736B880" w:rsidR="00CD7E7F" w:rsidRDefault="00CD7E7F"/>
    <w:p w14:paraId="6950D818" w14:textId="4A03AB9B" w:rsidR="00CD7E7F" w:rsidRDefault="00CD7E7F"/>
    <w:p w14:paraId="09DB3C25" w14:textId="34881596" w:rsidR="00CD7E7F" w:rsidRDefault="00CD7E7F"/>
    <w:p w14:paraId="63B0EEF6" w14:textId="687C2415" w:rsidR="00CD7E7F" w:rsidRDefault="00CD7E7F"/>
    <w:p w14:paraId="6BE7C5A4" w14:textId="4DF1E314" w:rsidR="00CD7E7F" w:rsidRDefault="00CD7E7F"/>
    <w:p w14:paraId="7D17EF39" w14:textId="37EE1410" w:rsidR="00E94A0C" w:rsidRDefault="00E94A0C"/>
    <w:p w14:paraId="5A0EFF9D" w14:textId="5C9729DF" w:rsidR="00FA4A4D" w:rsidRDefault="00FA4A4D" w:rsidP="00B70908">
      <w:pPr>
        <w:pStyle w:val="Titre1"/>
      </w:pPr>
      <w:bookmarkStart w:id="5" w:name="_Toc515262390"/>
    </w:p>
    <w:p w14:paraId="4AE35672" w14:textId="77777777" w:rsidR="00FA4A4D" w:rsidRDefault="00FA4A4D" w:rsidP="00B70908">
      <w:pPr>
        <w:pStyle w:val="Titre1"/>
      </w:pPr>
    </w:p>
    <w:p w14:paraId="43846E5F" w14:textId="20A73D31" w:rsidR="00BF021B" w:rsidRDefault="00BF021B" w:rsidP="00B70908">
      <w:pPr>
        <w:pStyle w:val="Titre1"/>
      </w:pPr>
      <w:r>
        <w:t>Classes (UML) :</w:t>
      </w:r>
      <w:bookmarkEnd w:id="5"/>
    </w:p>
    <w:p w14:paraId="617406E0" w14:textId="36CF162C" w:rsidR="00BF021B" w:rsidRDefault="00BF021B"/>
    <w:p w14:paraId="41925D2B" w14:textId="5250F579" w:rsidR="00BF021B" w:rsidRDefault="00BF021B" w:rsidP="00B70908">
      <w:pPr>
        <w:pStyle w:val="Titre2"/>
      </w:pPr>
      <w:bookmarkStart w:id="6" w:name="_Toc515262391"/>
      <w:r>
        <w:lastRenderedPageBreak/>
        <w:t>Version 1.0 :</w:t>
      </w:r>
      <w:bookmarkEnd w:id="6"/>
    </w:p>
    <w:p w14:paraId="06E60A10" w14:textId="3DD54945" w:rsidR="00BF021B" w:rsidRDefault="00BF021B">
      <w:r>
        <w:rPr>
          <w:noProof/>
          <w:lang w:eastAsia="fr-FR"/>
        </w:rPr>
        <w:drawing>
          <wp:inline distT="0" distB="0" distL="0" distR="0" wp14:anchorId="05AD65C2" wp14:editId="3E0DA8D2">
            <wp:extent cx="5760720" cy="259397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ackpital-diagram cla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AA38" w14:textId="33EC3690" w:rsidR="00FA4A4D" w:rsidRDefault="00FA4A4D"/>
    <w:p w14:paraId="07F611C6" w14:textId="7BC87CCC" w:rsidR="00FA4A4D" w:rsidRDefault="00FA4A4D" w:rsidP="00FA4A4D">
      <w:pPr>
        <w:pStyle w:val="Titre2"/>
      </w:pPr>
      <w:r>
        <w:t>Version 1.1 :</w:t>
      </w:r>
    </w:p>
    <w:p w14:paraId="55689DDC" w14:textId="3FAD99E4" w:rsidR="00FA4A4D" w:rsidRDefault="00FA4A4D">
      <w:r>
        <w:rPr>
          <w:noProof/>
          <w:lang w:eastAsia="fr-FR"/>
        </w:rPr>
        <w:drawing>
          <wp:inline distT="0" distB="0" distL="0" distR="0" wp14:anchorId="01F58F08" wp14:editId="73C59233">
            <wp:extent cx="5760720" cy="452247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ackpital-classes-v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9BF7" w14:textId="653443D9" w:rsidR="00BF021B" w:rsidRDefault="00BF021B"/>
    <w:p w14:paraId="211BCA6E" w14:textId="20950F9A" w:rsidR="00BF021B" w:rsidRDefault="00BF021B" w:rsidP="00B70908">
      <w:pPr>
        <w:pStyle w:val="Titre2"/>
      </w:pPr>
      <w:bookmarkStart w:id="7" w:name="_Toc515262392"/>
      <w:r>
        <w:t>Version 2.0 :</w:t>
      </w:r>
      <w:bookmarkEnd w:id="7"/>
    </w:p>
    <w:p w14:paraId="118455FF" w14:textId="5A6CC422" w:rsidR="00BF021B" w:rsidRDefault="00BF021B"/>
    <w:p w14:paraId="19AD231F" w14:textId="45B4296A" w:rsidR="00BF021B" w:rsidRDefault="009D2890">
      <w:r>
        <w:rPr>
          <w:noProof/>
          <w:lang w:eastAsia="fr-FR"/>
        </w:rPr>
        <w:lastRenderedPageBreak/>
        <w:drawing>
          <wp:inline distT="0" distB="0" distL="0" distR="0" wp14:anchorId="2BA596DC" wp14:editId="5A87993B">
            <wp:extent cx="5760720" cy="32829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RKP-UMLclassv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3F9D" w14:textId="5501396E" w:rsidR="00BF021B" w:rsidRDefault="00BF021B"/>
    <w:p w14:paraId="2B0512F8" w14:textId="0A3A90EA" w:rsidR="00BF021B" w:rsidRDefault="00BF021B"/>
    <w:p w14:paraId="666787C8" w14:textId="5EC049F7" w:rsidR="00BF021B" w:rsidRDefault="00BF021B"/>
    <w:p w14:paraId="6A69BBBB" w14:textId="35368077" w:rsidR="00BF021B" w:rsidRDefault="00BF021B"/>
    <w:p w14:paraId="06EB1F0A" w14:textId="77777777" w:rsidR="00BF021B" w:rsidRDefault="00BF021B"/>
    <w:p w14:paraId="63030870" w14:textId="77777777" w:rsidR="00BF021B" w:rsidRDefault="00BF021B"/>
    <w:sectPr w:rsidR="00BF021B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FBF79" w14:textId="77777777" w:rsidR="00FD0775" w:rsidRDefault="00FD0775" w:rsidP="004E7197">
      <w:pPr>
        <w:spacing w:after="0"/>
      </w:pPr>
      <w:r>
        <w:separator/>
      </w:r>
    </w:p>
  </w:endnote>
  <w:endnote w:type="continuationSeparator" w:id="0">
    <w:p w14:paraId="72E59F73" w14:textId="77777777" w:rsidR="00FD0775" w:rsidRDefault="00FD0775" w:rsidP="004E71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 Cond">
    <w:altName w:val="Open Sans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gency FB">
    <w:altName w:val="Malgun Gothic"/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256ED" w14:textId="77777777" w:rsidR="00635766" w:rsidRPr="00635766" w:rsidRDefault="00FD0775" w:rsidP="00635766">
    <w:pPr>
      <w:pStyle w:val="Pieddepage"/>
      <w:jc w:val="center"/>
      <w:rPr>
        <w:rFonts w:ascii="Agency FB" w:hAnsi="Agency FB"/>
      </w:rPr>
    </w:pPr>
    <w:sdt>
      <w:sdtPr>
        <w:rPr>
          <w:rFonts w:ascii="Agency FB" w:hAnsi="Agency FB"/>
        </w:rPr>
        <w:id w:val="2116790013"/>
        <w:docPartObj>
          <w:docPartGallery w:val="Page Numbers (Bottom of Page)"/>
          <w:docPartUnique/>
        </w:docPartObj>
      </w:sdtPr>
      <w:sdtEndPr/>
      <w:sdtContent>
        <w:r w:rsidR="00546E99" w:rsidRPr="00546E99">
          <w:rPr>
            <w:rFonts w:ascii="Agency FB" w:hAnsi="Agency FB"/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 wp14:anchorId="31D9E79A" wp14:editId="0F96DEC8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5" name="Group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4C92B9B" w14:textId="32112C6E" w:rsidR="00546E99" w:rsidRDefault="00546E99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A4A4D" w:rsidRPr="00FA4A4D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7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1D9E79A" id="Groupe 5" o:spid="_x0000_s1028" style="position:absolute;left:0;text-align:left;margin-left:0;margin-top:0;width:34.4pt;height:56.45pt;z-index:251662336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3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14C92B9B" w14:textId="32112C6E" w:rsidR="00546E99" w:rsidRDefault="00546E99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A4A4D" w:rsidRPr="00FA4A4D">
                            <w:rPr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  <w:r w:rsidR="00546E99">
      <w:rPr>
        <w:rFonts w:ascii="Agency FB" w:hAnsi="Agency FB"/>
      </w:rPr>
      <w:t>TOUJOURS DANS LA BONNE DIRECTION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CBE6D" w14:textId="77777777" w:rsidR="00FD0775" w:rsidRDefault="00FD0775" w:rsidP="004E7197">
      <w:pPr>
        <w:spacing w:after="0"/>
      </w:pPr>
      <w:r>
        <w:separator/>
      </w:r>
    </w:p>
  </w:footnote>
  <w:footnote w:type="continuationSeparator" w:id="0">
    <w:p w14:paraId="398E4A3C" w14:textId="77777777" w:rsidR="00FD0775" w:rsidRDefault="00FD0775" w:rsidP="004E719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65A39" w14:textId="77777777" w:rsidR="003F73E1" w:rsidRDefault="003F73E1" w:rsidP="004E7197">
    <w:pPr>
      <w:pStyle w:val="En-tte"/>
      <w:jc w:val="center"/>
      <w:rPr>
        <w:noProof/>
        <w:lang w:eastAsia="fr-FR"/>
      </w:rPr>
    </w:pPr>
  </w:p>
  <w:p w14:paraId="19202589" w14:textId="77777777" w:rsidR="004E7197" w:rsidRDefault="003F73E1" w:rsidP="004E7197">
    <w:pPr>
      <w:pStyle w:val="En-tte"/>
      <w:jc w:val="cen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6695FD" wp14:editId="7794CDF8">
              <wp:simplePos x="0" y="0"/>
              <wp:positionH relativeFrom="margin">
                <wp:align>left</wp:align>
              </wp:positionH>
              <wp:positionV relativeFrom="paragraph">
                <wp:posOffset>197182</wp:posOffset>
              </wp:positionV>
              <wp:extent cx="1923415" cy="356870"/>
              <wp:effectExtent l="0" t="0" r="635" b="508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3415" cy="3568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9ED5E59" w14:textId="77777777" w:rsidR="000E04A9" w:rsidRPr="000E04A9" w:rsidRDefault="000E04A9" w:rsidP="000E04A9">
                          <w:pPr>
                            <w:jc w:val="center"/>
                            <w:rPr>
                              <w:rFonts w:ascii="Agency FB" w:hAnsi="Agency FB"/>
                            </w:rPr>
                          </w:pPr>
                          <w:r w:rsidRPr="000E04A9">
                            <w:rPr>
                              <w:rFonts w:ascii="Agency FB" w:hAnsi="Agency FB"/>
                            </w:rPr>
                            <w:t>Ambition - Confiance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6695FD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0;margin-top:15.55pt;width:151.45pt;height:28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" fillcolor="white [3201]" stroked="f" strokeweight=".5pt">
              <v:textbox>
                <w:txbxContent>
                  <w:p w14:paraId="29ED5E59" w14:textId="77777777" w:rsidR="000E04A9" w:rsidRPr="000E04A9" w:rsidRDefault="000E04A9" w:rsidP="000E04A9">
                    <w:pPr>
                      <w:jc w:val="center"/>
                      <w:rPr>
                        <w:rFonts w:ascii="Agency FB" w:hAnsi="Agency FB"/>
                      </w:rPr>
                    </w:pPr>
                    <w:r w:rsidRPr="000E04A9">
                      <w:rPr>
                        <w:rFonts w:ascii="Agency FB" w:hAnsi="Agency FB"/>
                      </w:rPr>
                      <w:t>Ambition - Confiance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AE92BD" wp14:editId="1E402904">
              <wp:simplePos x="0" y="0"/>
              <wp:positionH relativeFrom="column">
                <wp:posOffset>4037330</wp:posOffset>
              </wp:positionH>
              <wp:positionV relativeFrom="paragraph">
                <wp:posOffset>206402</wp:posOffset>
              </wp:positionV>
              <wp:extent cx="1485900" cy="381663"/>
              <wp:effectExtent l="0" t="0" r="0" b="0"/>
              <wp:wrapNone/>
              <wp:docPr id="3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38166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F008FC0" w14:textId="77777777" w:rsidR="000E04A9" w:rsidRPr="000E04A9" w:rsidRDefault="000E04A9" w:rsidP="000E04A9">
                          <w:pPr>
                            <w:jc w:val="center"/>
                            <w:rPr>
                              <w:rFonts w:ascii="Agency FB" w:hAnsi="Agency FB"/>
                            </w:rPr>
                          </w:pPr>
                          <w:r w:rsidRPr="000E04A9">
                            <w:rPr>
                              <w:rFonts w:ascii="Agency FB" w:hAnsi="Agency FB"/>
                            </w:rPr>
                            <w:t>Economie - Qualité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AE92BD" id="Zone de texte 3" o:spid="_x0000_s1027" type="#_x0000_t202" style="position:absolute;left:0;text-align:left;margin-left:317.9pt;margin-top:16.25pt;width:117pt;height:30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" fillcolor="white [3201]" stroked="f" strokeweight=".5pt">
              <v:textbox>
                <w:txbxContent>
                  <w:p w14:paraId="1F008FC0" w14:textId="77777777" w:rsidR="000E04A9" w:rsidRPr="000E04A9" w:rsidRDefault="000E04A9" w:rsidP="000E04A9">
                    <w:pPr>
                      <w:jc w:val="center"/>
                      <w:rPr>
                        <w:rFonts w:ascii="Agency FB" w:hAnsi="Agency FB"/>
                      </w:rPr>
                    </w:pPr>
                    <w:r w:rsidRPr="000E04A9">
                      <w:rPr>
                        <w:rFonts w:ascii="Agency FB" w:hAnsi="Agency FB"/>
                      </w:rPr>
                      <w:t>Economie - Qualité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w:drawing>
        <wp:inline distT="0" distB="0" distL="0" distR="0" wp14:anchorId="1E723574" wp14:editId="1E79630F">
          <wp:extent cx="890546" cy="855795"/>
          <wp:effectExtent l="0" t="0" r="5080" b="1905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CEQv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800" cy="8973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E6A"/>
    <w:multiLevelType w:val="hybridMultilevel"/>
    <w:tmpl w:val="141612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A0C"/>
    <w:rsid w:val="0003698F"/>
    <w:rsid w:val="000B6F2A"/>
    <w:rsid w:val="000E04A9"/>
    <w:rsid w:val="00394019"/>
    <w:rsid w:val="003F73E1"/>
    <w:rsid w:val="004E7197"/>
    <w:rsid w:val="00546E99"/>
    <w:rsid w:val="00567483"/>
    <w:rsid w:val="00621B28"/>
    <w:rsid w:val="00635766"/>
    <w:rsid w:val="00800BE8"/>
    <w:rsid w:val="008D1651"/>
    <w:rsid w:val="009252DD"/>
    <w:rsid w:val="009D2890"/>
    <w:rsid w:val="00B70908"/>
    <w:rsid w:val="00BF021B"/>
    <w:rsid w:val="00CD7E7F"/>
    <w:rsid w:val="00D43C07"/>
    <w:rsid w:val="00E94A0C"/>
    <w:rsid w:val="00FA4A4D"/>
    <w:rsid w:val="00FD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290D42"/>
  <w15:chartTrackingRefBased/>
  <w15:docId w15:val="{36C9898F-58AF-433F-816B-17DEDBB8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0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0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E719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E7197"/>
  </w:style>
  <w:style w:type="paragraph" w:styleId="Pieddepage">
    <w:name w:val="footer"/>
    <w:basedOn w:val="Normal"/>
    <w:link w:val="PieddepageCar"/>
    <w:uiPriority w:val="99"/>
    <w:unhideWhenUsed/>
    <w:rsid w:val="004E719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E7197"/>
  </w:style>
  <w:style w:type="paragraph" w:styleId="Paragraphedeliste">
    <w:name w:val="List Paragraph"/>
    <w:basedOn w:val="Normal"/>
    <w:uiPriority w:val="34"/>
    <w:qFormat/>
    <w:rsid w:val="0003698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F02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F021B"/>
    <w:pPr>
      <w:spacing w:line="259" w:lineRule="auto"/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709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6748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6748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674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oba\Google%20Drive\AFORP\Ace%20Q\Ace_QualityV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AB133-F699-4880-B519-869C23A52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Ace_QualityV2</Template>
  <TotalTime>5</TotalTime>
  <Pages>6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Dernergizer</dc:creator>
  <cp:keywords/>
  <dc:description/>
  <cp:lastModifiedBy>Dansoko Boubakar</cp:lastModifiedBy>
  <cp:revision>6</cp:revision>
  <dcterms:created xsi:type="dcterms:W3CDTF">2018-05-28T01:10:00Z</dcterms:created>
  <dcterms:modified xsi:type="dcterms:W3CDTF">2019-01-08T17:21:00Z</dcterms:modified>
</cp:coreProperties>
</file>